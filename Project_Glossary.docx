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5F3E38">
      <w:pPr>
        <w:pStyle w:val="Title"/>
        <w:jc w:val="right"/>
        <w:rPr>
          <w:rFonts w:ascii="Times New Roman" w:hAnsi="Times New Roman"/>
        </w:rPr>
      </w:pPr>
      <w:r>
        <w:t>Pandemic tracker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r w:rsidR="005F3E38">
              <w:t>21</w:t>
            </w:r>
            <w:r w:rsidRPr="00AD232E">
              <w:t>/</w:t>
            </w:r>
            <w:r w:rsidR="005F3E38">
              <w:t>03</w:t>
            </w:r>
            <w:r w:rsidRPr="00AD232E">
              <w:t>/</w:t>
            </w:r>
            <w:r w:rsidR="005F3E38">
              <w:t>20</w:t>
            </w:r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r w:rsidR="005F3E38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5F3E38">
            <w:pPr>
              <w:pStyle w:val="Tabletext"/>
            </w:pPr>
            <w:proofErr w:type="spellStart"/>
            <w:r>
              <w:t>Husman</w:t>
            </w:r>
            <w:proofErr w:type="spellEnd"/>
            <w:r>
              <w:t xml:space="preserve"> Andrie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BA0171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BA0171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BA0171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BA0171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A7FD8" w:rsidRPr="00DA7FD8" w:rsidRDefault="00DA7FD8" w:rsidP="00DA7FD8">
      <w:r>
        <w:rPr>
          <w:color w:val="000000"/>
        </w:rPr>
        <w:t>The software terms and definition specific to the application.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DA7FD8">
        <w:trPr>
          <w:trHeight w:val="1146"/>
        </w:trPr>
        <w:tc>
          <w:tcPr>
            <w:tcW w:w="2258" w:type="dxa"/>
          </w:tcPr>
          <w:p w:rsidR="0085257A" w:rsidRDefault="00DA7FD8" w:rsidP="00F669DB">
            <w:pPr>
              <w:pStyle w:val="InfoBlue"/>
              <w:rPr>
                <w:i w:val="0"/>
                <w:color w:val="000000"/>
              </w:rPr>
            </w:pPr>
            <w:r w:rsidRPr="007F748F">
              <w:rPr>
                <w:i w:val="0"/>
                <w:color w:val="000000"/>
              </w:rPr>
              <w:t>Database</w:t>
            </w:r>
          </w:p>
          <w:p w:rsidR="00DA7FD8" w:rsidRDefault="00DA7FD8" w:rsidP="00DA7FD8">
            <w:pPr>
              <w:pStyle w:val="BodyText"/>
              <w:ind w:left="0"/>
            </w:pPr>
          </w:p>
          <w:p w:rsidR="00DA7FD8" w:rsidRDefault="00DA7FD8" w:rsidP="00DA7FD8">
            <w:pPr>
              <w:pStyle w:val="BodyText"/>
              <w:ind w:left="0"/>
            </w:pPr>
          </w:p>
          <w:p w:rsidR="00DA7FD8" w:rsidRPr="00DA7FD8" w:rsidRDefault="00DA7FD8" w:rsidP="00DA7FD8">
            <w:pPr>
              <w:pStyle w:val="BodyText"/>
              <w:ind w:left="0"/>
            </w:pPr>
            <w:r>
              <w:t>COVID-19</w:t>
            </w:r>
          </w:p>
        </w:tc>
        <w:tc>
          <w:tcPr>
            <w:tcW w:w="3232" w:type="dxa"/>
          </w:tcPr>
          <w:p w:rsidR="0085257A" w:rsidRDefault="00DA7FD8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  <w:highlight w:val="white"/>
              </w:rPr>
              <w:t>A collection of information that can be easily manipulated.</w:t>
            </w:r>
          </w:p>
          <w:p w:rsidR="00DA7FD8" w:rsidRDefault="00DA7FD8" w:rsidP="00DA7FD8">
            <w:pPr>
              <w:pStyle w:val="BodyText"/>
            </w:pPr>
          </w:p>
          <w:p w:rsidR="00DA7FD8" w:rsidRPr="00DA7FD8" w:rsidRDefault="00DA7FD8" w:rsidP="00DA7FD8">
            <w:pPr>
              <w:pStyle w:val="BodyText"/>
              <w:ind w:left="0"/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I</w:t>
            </w:r>
            <w:r w:rsidRPr="00DA7FD8">
              <w:rPr>
                <w:color w:val="222222"/>
                <w:sz w:val="21"/>
                <w:szCs w:val="21"/>
                <w:shd w:val="clear" w:color="auto" w:fill="FFFFFF"/>
              </w:rPr>
              <w:t>s a viral respiratory syndrome involved in the coronavirus epidemic 2019-2020</w:t>
            </w:r>
          </w:p>
        </w:tc>
        <w:tc>
          <w:tcPr>
            <w:tcW w:w="1890" w:type="dxa"/>
          </w:tcPr>
          <w:p w:rsidR="0085257A" w:rsidRPr="00BA017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BA017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DA7FD8" w:rsidRPr="00AD232E" w:rsidRDefault="00DA7FD8" w:rsidP="00DA7FD8">
      <w:pPr>
        <w:pStyle w:val="BodyText"/>
      </w:pPr>
    </w:p>
    <w:sectPr w:rsidR="00DA7FD8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7CC" w:rsidRDefault="007B37CC">
      <w:pPr>
        <w:spacing w:line="240" w:lineRule="auto"/>
      </w:pPr>
      <w:r>
        <w:separator/>
      </w:r>
    </w:p>
  </w:endnote>
  <w:endnote w:type="continuationSeparator" w:id="0">
    <w:p w:rsidR="007B37CC" w:rsidRDefault="007B3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BA0171">
            <w:fldChar w:fldCharType="begin"/>
          </w:r>
          <w:r w:rsidR="00BA0171">
            <w:instrText xml:space="preserve"> DATE \@ "yyyy" </w:instrText>
          </w:r>
          <w:r w:rsidR="00BA0171">
            <w:fldChar w:fldCharType="separate"/>
          </w:r>
          <w:r w:rsidR="005F3E38">
            <w:rPr>
              <w:noProof/>
            </w:rPr>
            <w:t>2020</w:t>
          </w:r>
          <w:r w:rsidR="00BA017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7CC" w:rsidRDefault="007B37CC">
      <w:pPr>
        <w:spacing w:line="240" w:lineRule="auto"/>
      </w:pPr>
      <w:r>
        <w:separator/>
      </w:r>
    </w:p>
  </w:footnote>
  <w:footnote w:type="continuationSeparator" w:id="0">
    <w:p w:rsidR="007B37CC" w:rsidRDefault="007B37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A0171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&lt;Student Name&gt;</w:t>
      </w:r>
    </w:fldSimple>
  </w:p>
  <w:p w:rsidR="00AD439A" w:rsidRDefault="00BA0171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&lt;Group Number&gt;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A0171">
          <w:fldSimple w:instr=" SUBJECT  \* MERGEFORMAT ">
            <w:r w:rsidR="00AD439A" w:rsidRPr="009B5BF2">
              <w:t>&lt;Project Name&gt;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5F3E38"/>
    <w:rsid w:val="00600853"/>
    <w:rsid w:val="007B37CC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A0171"/>
    <w:rsid w:val="00BE1B76"/>
    <w:rsid w:val="00C05F21"/>
    <w:rsid w:val="00C35D85"/>
    <w:rsid w:val="00CE5184"/>
    <w:rsid w:val="00DA7FD8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62738"/>
  <w15:docId w15:val="{601DE500-DDE1-284C-ACDC-BF0E94C2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DA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Software\Resurse\Templates\RUP_Vision.dot</Template>
  <TotalTime>18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Andrei Husman</cp:lastModifiedBy>
  <cp:revision>6</cp:revision>
  <cp:lastPrinted>2001-03-15T12:26:00Z</cp:lastPrinted>
  <dcterms:created xsi:type="dcterms:W3CDTF">2010-02-26T10:01:00Z</dcterms:created>
  <dcterms:modified xsi:type="dcterms:W3CDTF">2020-03-28T17:57:00Z</dcterms:modified>
</cp:coreProperties>
</file>
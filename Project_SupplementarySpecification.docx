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1C6" w:rsidRPr="00400EB4" w:rsidRDefault="00423AF2">
      <w:pPr>
        <w:pStyle w:val="Title"/>
        <w:jc w:val="right"/>
        <w:rPr>
          <w:rFonts w:ascii="Times New Roman" w:hAnsi="Times New Roman"/>
        </w:rPr>
      </w:pPr>
      <w:r>
        <w:t>Pandemic tracker</w:t>
      </w:r>
    </w:p>
    <w:p w:rsidR="00E421C6" w:rsidRPr="00400EB4" w:rsidRDefault="00A5538B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</w:t>
            </w:r>
            <w:r w:rsidR="00E90300">
              <w:t>21</w:t>
            </w:r>
            <w:r w:rsidRPr="00400EB4">
              <w:t>/</w:t>
            </w:r>
            <w:r w:rsidR="00E90300">
              <w:t>03</w:t>
            </w:r>
            <w:r w:rsidRPr="00400EB4">
              <w:t>/</w:t>
            </w:r>
            <w:r w:rsidR="00E90300">
              <w:t>20</w:t>
            </w:r>
            <w:r w:rsidRPr="00400EB4">
              <w:t>&gt;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</w:pPr>
            <w:r w:rsidRPr="00400EB4">
              <w:t>&lt;</w:t>
            </w:r>
            <w:r w:rsidR="00E90300">
              <w:t>1.0</w:t>
            </w:r>
            <w:r w:rsidRPr="00400EB4">
              <w:t>&gt;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:rsidR="00E421C6" w:rsidRPr="00400EB4" w:rsidRDefault="00E90300">
            <w:pPr>
              <w:pStyle w:val="Tabletext"/>
            </w:pPr>
            <w:proofErr w:type="spellStart"/>
            <w:r>
              <w:t>Husman</w:t>
            </w:r>
            <w:proofErr w:type="spellEnd"/>
            <w:r>
              <w:t xml:space="preserve"> Andrei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135A61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135A61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135A61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135A61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135A61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135A61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135A61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135A61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135A61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135A61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135A61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135A61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135A61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135A61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135A61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135A61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A5538B">
        <w:lastRenderedPageBreak/>
        <w:fldChar w:fldCharType="begin"/>
      </w:r>
      <w:r w:rsidR="00A5538B">
        <w:instrText xml:space="preserve"> TITLE  \* MERGEFORMAT </w:instrText>
      </w:r>
      <w:r w:rsidR="00A5538B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A5538B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E421C6" w:rsidRPr="00400EB4" w:rsidRDefault="00AD64E8" w:rsidP="001C12A4">
      <w:pPr>
        <w:pStyle w:val="InfoBlue"/>
      </w:pPr>
      <w:r w:rsidRPr="00400EB4">
        <w:t xml:space="preserve">[The introduction of the </w:t>
      </w:r>
      <w:r w:rsidRPr="00400EB4">
        <w:rPr>
          <w:b/>
          <w:bCs/>
        </w:rPr>
        <w:t xml:space="preserve">Supplementary Specification </w:t>
      </w:r>
      <w:r w:rsidRPr="00400EB4">
        <w:t xml:space="preserve">provides an overview of the entire document. </w:t>
      </w:r>
    </w:p>
    <w:p w:rsidR="00E421C6" w:rsidRPr="00400EB4" w:rsidRDefault="00AD64E8" w:rsidP="001C12A4">
      <w:pPr>
        <w:pStyle w:val="InfoBlue"/>
      </w:pPr>
      <w:r w:rsidRPr="00400EB4">
        <w:t xml:space="preserve">The </w:t>
      </w:r>
      <w:r w:rsidRPr="00400EB4">
        <w:rPr>
          <w:b/>
          <w:bCs/>
        </w:rPr>
        <w:t>Supplementary Specification</w:t>
      </w:r>
      <w:r w:rsidRPr="00400EB4">
        <w:t xml:space="preserve"> captures the system requirements that are not readily captured in the use cases of the use-case model. Such requirements include: </w:t>
      </w:r>
    </w:p>
    <w:p w:rsidR="00E421C6" w:rsidRPr="00400EB4" w:rsidRDefault="00AD64E8" w:rsidP="001C12A4">
      <w:pPr>
        <w:pStyle w:val="InfoBlue"/>
      </w:pPr>
      <w:r w:rsidRPr="00400EB4">
        <w:t xml:space="preserve">Legal and regulatory requirements, including application standards. </w:t>
      </w:r>
    </w:p>
    <w:p w:rsidR="00E421C6" w:rsidRPr="00400EB4" w:rsidRDefault="00AD64E8" w:rsidP="001C12A4">
      <w:pPr>
        <w:pStyle w:val="InfoBlue"/>
      </w:pPr>
      <w:r w:rsidRPr="00400EB4">
        <w:t xml:space="preserve">Quality attributes of the system to be built, including usability, reliability, performance, and supportability requirements. </w:t>
      </w:r>
    </w:p>
    <w:p w:rsidR="00E421C6" w:rsidRPr="00400EB4" w:rsidRDefault="00AD64E8" w:rsidP="001C12A4">
      <w:pPr>
        <w:pStyle w:val="InfoBlue"/>
      </w:pPr>
      <w:r w:rsidRPr="00400EB4">
        <w:t>Other requirements such as operating systems and environments, compatibility requirements, and design constraints.]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Pr="00400EB4" w:rsidRDefault="0040432F" w:rsidP="0040432F"/>
    <w:p w:rsidR="0040432F" w:rsidRPr="00135A61" w:rsidRDefault="0040432F" w:rsidP="0040432F">
      <w:pPr>
        <w:ind w:firstLine="720"/>
        <w:rPr>
          <w:i/>
          <w:color w:val="C0504D"/>
        </w:rPr>
      </w:pPr>
      <w:r w:rsidRPr="00135A61">
        <w:rPr>
          <w:i/>
          <w:color w:val="C0504D"/>
        </w:rPr>
        <w:t>[Define system quality attributes in terms of scenarios according to the following template:</w:t>
      </w:r>
    </w:p>
    <w:p w:rsidR="0040432F" w:rsidRPr="00A5538B" w:rsidRDefault="0040432F" w:rsidP="0040432F">
      <w:pPr>
        <w:numPr>
          <w:ilvl w:val="0"/>
          <w:numId w:val="23"/>
        </w:numPr>
        <w:rPr>
          <w:iCs/>
          <w:color w:val="000000"/>
        </w:rPr>
      </w:pPr>
      <w:r w:rsidRPr="00A5538B">
        <w:rPr>
          <w:iCs/>
          <w:color w:val="000000"/>
        </w:rPr>
        <w:t>Quality attribute definition</w:t>
      </w:r>
    </w:p>
    <w:p w:rsidR="0040432F" w:rsidRPr="00A5538B" w:rsidRDefault="0040432F" w:rsidP="0040432F">
      <w:pPr>
        <w:numPr>
          <w:ilvl w:val="0"/>
          <w:numId w:val="23"/>
        </w:numPr>
        <w:rPr>
          <w:iCs/>
          <w:color w:val="000000"/>
        </w:rPr>
      </w:pPr>
      <w:r w:rsidRPr="00A5538B">
        <w:rPr>
          <w:iCs/>
          <w:color w:val="000000"/>
        </w:rPr>
        <w:t xml:space="preserve">Source of stimulus: </w:t>
      </w:r>
      <w:r w:rsidR="009324BB" w:rsidRPr="00A5538B">
        <w:rPr>
          <w:iCs/>
          <w:color w:val="000000"/>
        </w:rPr>
        <w:t>the human that entered the website</w:t>
      </w:r>
    </w:p>
    <w:p w:rsidR="0040432F" w:rsidRPr="00A5538B" w:rsidRDefault="0040432F" w:rsidP="0040432F">
      <w:pPr>
        <w:numPr>
          <w:ilvl w:val="0"/>
          <w:numId w:val="23"/>
        </w:numPr>
        <w:rPr>
          <w:iCs/>
          <w:color w:val="000000"/>
        </w:rPr>
      </w:pPr>
      <w:r w:rsidRPr="00A5538B">
        <w:rPr>
          <w:iCs/>
          <w:color w:val="000000"/>
        </w:rPr>
        <w:t xml:space="preserve">Stimulus: </w:t>
      </w:r>
      <w:r w:rsidR="009324BB" w:rsidRPr="00A5538B">
        <w:rPr>
          <w:iCs/>
          <w:color w:val="000000"/>
        </w:rPr>
        <w:t>click</w:t>
      </w:r>
    </w:p>
    <w:p w:rsidR="0040432F" w:rsidRPr="00A5538B" w:rsidRDefault="0040432F" w:rsidP="0040432F">
      <w:pPr>
        <w:numPr>
          <w:ilvl w:val="0"/>
          <w:numId w:val="23"/>
        </w:numPr>
        <w:rPr>
          <w:iCs/>
          <w:color w:val="000000"/>
        </w:rPr>
      </w:pPr>
      <w:r w:rsidRPr="00A5538B">
        <w:rPr>
          <w:iCs/>
          <w:color w:val="000000"/>
        </w:rPr>
        <w:t xml:space="preserve">Environment: </w:t>
      </w:r>
      <w:r w:rsidR="009324BB" w:rsidRPr="00A5538B">
        <w:rPr>
          <w:iCs/>
          <w:color w:val="000000"/>
        </w:rPr>
        <w:t>website</w:t>
      </w:r>
    </w:p>
    <w:p w:rsidR="0040432F" w:rsidRPr="00A5538B" w:rsidRDefault="0040432F" w:rsidP="0040432F">
      <w:pPr>
        <w:numPr>
          <w:ilvl w:val="0"/>
          <w:numId w:val="23"/>
        </w:numPr>
        <w:rPr>
          <w:iCs/>
          <w:color w:val="000000"/>
        </w:rPr>
      </w:pPr>
      <w:r w:rsidRPr="00A5538B">
        <w:rPr>
          <w:iCs/>
          <w:color w:val="000000"/>
        </w:rPr>
        <w:t xml:space="preserve">Artifact: </w:t>
      </w:r>
      <w:r w:rsidR="009324BB" w:rsidRPr="00A5538B">
        <w:rPr>
          <w:iCs/>
          <w:color w:val="000000"/>
        </w:rPr>
        <w:t>frontend</w:t>
      </w:r>
    </w:p>
    <w:p w:rsidR="0040432F" w:rsidRPr="00A5538B" w:rsidRDefault="0040432F" w:rsidP="0040432F">
      <w:pPr>
        <w:numPr>
          <w:ilvl w:val="0"/>
          <w:numId w:val="23"/>
        </w:numPr>
        <w:rPr>
          <w:iCs/>
          <w:color w:val="000000"/>
        </w:rPr>
      </w:pPr>
      <w:r w:rsidRPr="00A5538B">
        <w:rPr>
          <w:iCs/>
          <w:color w:val="000000"/>
        </w:rPr>
        <w:t xml:space="preserve">Response: </w:t>
      </w:r>
      <w:r w:rsidR="009324BB" w:rsidRPr="00A5538B">
        <w:rPr>
          <w:iCs/>
          <w:color w:val="000000"/>
        </w:rPr>
        <w:t>rendering of the COVID-19 information</w:t>
      </w:r>
    </w:p>
    <w:p w:rsidR="0040432F" w:rsidRPr="00A5538B" w:rsidRDefault="0040432F" w:rsidP="0040432F">
      <w:pPr>
        <w:numPr>
          <w:ilvl w:val="0"/>
          <w:numId w:val="23"/>
        </w:numPr>
        <w:rPr>
          <w:iCs/>
          <w:color w:val="000000"/>
        </w:rPr>
      </w:pPr>
      <w:r w:rsidRPr="00A5538B">
        <w:rPr>
          <w:iCs/>
          <w:color w:val="000000"/>
        </w:rPr>
        <w:t xml:space="preserve">Response measure: </w:t>
      </w:r>
    </w:p>
    <w:p w:rsidR="0040432F" w:rsidRPr="00A5538B" w:rsidRDefault="0040432F" w:rsidP="0040432F">
      <w:pPr>
        <w:numPr>
          <w:ilvl w:val="0"/>
          <w:numId w:val="23"/>
        </w:numPr>
        <w:rPr>
          <w:iCs/>
          <w:color w:val="000000"/>
        </w:rPr>
      </w:pPr>
      <w:r w:rsidRPr="00A5538B">
        <w:rPr>
          <w:iCs/>
          <w:color w:val="000000"/>
        </w:rPr>
        <w:t>Tactics</w:t>
      </w:r>
    </w:p>
    <w:p w:rsidR="0040432F" w:rsidRPr="00135A61" w:rsidRDefault="0040432F" w:rsidP="0040432F">
      <w:pPr>
        <w:ind w:firstLine="720"/>
        <w:rPr>
          <w:i/>
          <w:color w:val="C0504D"/>
        </w:rPr>
      </w:pPr>
      <w:r w:rsidRPr="00135A61">
        <w:rPr>
          <w:i/>
          <w:color w:val="C0504D"/>
        </w:rPr>
        <w:t>]</w:t>
      </w:r>
    </w:p>
    <w:p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423AF2" w:rsidRPr="00423AF2" w:rsidRDefault="00423AF2" w:rsidP="00423AF2">
      <w:pPr>
        <w:ind w:left="720"/>
      </w:pPr>
      <w:r>
        <w:t>The website should be available anytime.</w:t>
      </w:r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:rsidR="00423AF2" w:rsidRPr="00423AF2" w:rsidRDefault="00423AF2" w:rsidP="00423AF2">
      <w:pPr>
        <w:ind w:left="720"/>
      </w:pPr>
      <w:r>
        <w:t>Easy to use by the user.</w:t>
      </w:r>
    </w:p>
    <w:p w:rsidR="0040432F" w:rsidRPr="00400EB4" w:rsidRDefault="0040432F" w:rsidP="0040432F"/>
    <w:p w:rsidR="00423AF2" w:rsidRDefault="00AD64E8" w:rsidP="00423AF2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:rsidR="00423AF2" w:rsidRPr="00423AF2" w:rsidRDefault="00423AF2" w:rsidP="00423AF2">
      <w:pPr>
        <w:ind w:left="720"/>
      </w:pPr>
      <w:r>
        <w:t>HTML, CSS and JS will be used and maybe ReactJS for the website. The pattern will be Layered Architecture.</w:t>
      </w:r>
    </w:p>
    <w:p w:rsidR="005133ED" w:rsidRPr="005133ED" w:rsidRDefault="005133ED" w:rsidP="005133ED"/>
    <w:p w:rsidR="00921E0D" w:rsidRPr="00400EB4" w:rsidRDefault="00921E0D">
      <w:pPr>
        <w:pStyle w:val="BodyText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38B" w:rsidRDefault="00A5538B">
      <w:pPr>
        <w:spacing w:line="240" w:lineRule="auto"/>
      </w:pPr>
      <w:r>
        <w:separator/>
      </w:r>
    </w:p>
  </w:endnote>
  <w:endnote w:type="continuationSeparator" w:id="0">
    <w:p w:rsidR="00A5538B" w:rsidRDefault="00A55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r w:rsidR="00A5538B">
            <w:fldChar w:fldCharType="begin"/>
          </w:r>
          <w:r w:rsidR="00A5538B">
            <w:instrText xml:space="preserve"> DOCPROPERTY "Company"  \* MERGEFORMAT </w:instrText>
          </w:r>
          <w:r w:rsidR="00A5538B">
            <w:fldChar w:fldCharType="separate"/>
          </w:r>
          <w:r w:rsidR="00697B53">
            <w:t>&lt;Student</w:t>
          </w:r>
          <w:r w:rsidR="00921E0D">
            <w:t xml:space="preserve"> Name&gt;</w:t>
          </w:r>
          <w:r w:rsidR="00A5538B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E90300">
            <w:rPr>
              <w:noProof/>
            </w:rPr>
            <w:t>2020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38B" w:rsidRDefault="00A5538B">
      <w:pPr>
        <w:spacing w:line="240" w:lineRule="auto"/>
      </w:pPr>
      <w:r>
        <w:separator/>
      </w:r>
    </w:p>
  </w:footnote>
  <w:footnote w:type="continuationSeparator" w:id="0">
    <w:p w:rsidR="00A5538B" w:rsidRDefault="00A553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A5538B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921E0D">
      <w:rPr>
        <w:rFonts w:ascii="Arial" w:hAnsi="Arial"/>
        <w:b/>
        <w:sz w:val="36"/>
      </w:rPr>
      <w:t>&lt;</w:t>
    </w:r>
    <w:r w:rsidR="00697B53">
      <w:rPr>
        <w:rFonts w:ascii="Arial" w:hAnsi="Arial"/>
        <w:b/>
        <w:sz w:val="36"/>
      </w:rPr>
      <w:t>Student</w:t>
    </w:r>
    <w:r w:rsidR="00921E0D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697B53" w:rsidRDefault="00A5538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97B53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A5538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21E0D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>
      <w:tc>
        <w:tcPr>
          <w:tcW w:w="6379" w:type="dxa"/>
        </w:tcPr>
        <w:p w:rsidR="00E421C6" w:rsidRDefault="00A5538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activeWritingStyle w:appName="MSWord" w:lang="en-US" w:vendorID="8" w:dllVersion="513" w:checkStyle="1"/>
  <w:proofState w:spelling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135A61"/>
    <w:rsid w:val="00161A84"/>
    <w:rsid w:val="001C12A4"/>
    <w:rsid w:val="00315E7E"/>
    <w:rsid w:val="00400EB4"/>
    <w:rsid w:val="0040432F"/>
    <w:rsid w:val="00423AF2"/>
    <w:rsid w:val="005133ED"/>
    <w:rsid w:val="00697B53"/>
    <w:rsid w:val="007A32FC"/>
    <w:rsid w:val="008421A9"/>
    <w:rsid w:val="008E2183"/>
    <w:rsid w:val="00921E0D"/>
    <w:rsid w:val="009324BB"/>
    <w:rsid w:val="00A5538B"/>
    <w:rsid w:val="00AD64E8"/>
    <w:rsid w:val="00BA055D"/>
    <w:rsid w:val="00E421C6"/>
    <w:rsid w:val="00E90300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0FF90"/>
  <w15:docId w15:val="{97D8AE02-C73F-B443-A2A5-A26DEE43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D:\Proiectare Software\Resurse\Templates\RUP_SupplementarySpecification.dot</Template>
  <TotalTime>51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Andrei Husman</cp:lastModifiedBy>
  <cp:revision>9</cp:revision>
  <cp:lastPrinted>1899-12-31T22:15:36Z</cp:lastPrinted>
  <dcterms:created xsi:type="dcterms:W3CDTF">2010-02-24T09:18:00Z</dcterms:created>
  <dcterms:modified xsi:type="dcterms:W3CDTF">2020-03-28T17:58:00Z</dcterms:modified>
</cp:coreProperties>
</file>